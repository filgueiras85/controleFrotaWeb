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DA228E" w14:textId="77777777" w:rsidR="005F2A46" w:rsidRDefault="00075C96">
      <w:pPr>
        <w:pStyle w:val="Heading1"/>
      </w:pPr>
      <w:r>
        <w:t>Ideias de monografia – Sergio Santrovitsch Dorneles</w:t>
      </w:r>
    </w:p>
    <w:p w14:paraId="106C628D" w14:textId="77777777" w:rsidR="00075C96" w:rsidRDefault="00075C96" w:rsidP="00075C96">
      <w:pPr>
        <w:pStyle w:val="ListBullet"/>
        <w:numPr>
          <w:ilvl w:val="0"/>
          <w:numId w:val="0"/>
        </w:numPr>
        <w:ind w:left="432" w:hanging="432"/>
      </w:pPr>
      <w:r>
        <w:t>Ideia 1</w:t>
      </w:r>
    </w:p>
    <w:p w14:paraId="290D8135" w14:textId="77777777" w:rsidR="00075C96" w:rsidRDefault="00075C96" w:rsidP="00075C96">
      <w:pPr>
        <w:pStyle w:val="ListBullet"/>
        <w:numPr>
          <w:ilvl w:val="0"/>
          <w:numId w:val="0"/>
        </w:numPr>
        <w:ind w:left="432" w:hanging="432"/>
      </w:pPr>
      <w:r>
        <w:t>Tema: Sistemas de gerenciamento.</w:t>
      </w:r>
    </w:p>
    <w:p w14:paraId="06229AC2" w14:textId="77777777" w:rsidR="00075C96" w:rsidRDefault="00075C96" w:rsidP="00075C96">
      <w:pPr>
        <w:pStyle w:val="ListBullet"/>
        <w:numPr>
          <w:ilvl w:val="0"/>
          <w:numId w:val="0"/>
        </w:numPr>
        <w:ind w:left="432" w:hanging="432"/>
      </w:pPr>
      <w:r>
        <w:t>Título Provisório: Desenvolvimento de um gerenciador de tarefas para pequenas equipes com JAVA.</w:t>
      </w:r>
    </w:p>
    <w:p w14:paraId="7897C968" w14:textId="77777777" w:rsidR="00075C96" w:rsidRDefault="00075C96" w:rsidP="00075C96">
      <w:pPr>
        <w:pStyle w:val="ListBullet"/>
        <w:numPr>
          <w:ilvl w:val="0"/>
          <w:numId w:val="0"/>
        </w:numPr>
        <w:ind w:left="432" w:hanging="432"/>
      </w:pPr>
      <w:r>
        <w:t>Objetivo: desenvolver um gerenciador de tarefas para pequenas equipes, que permita:</w:t>
      </w:r>
    </w:p>
    <w:p w14:paraId="72169F2D" w14:textId="77777777" w:rsidR="00075C96" w:rsidRDefault="00075C96" w:rsidP="00075C96">
      <w:pPr>
        <w:pStyle w:val="ListBullet"/>
        <w:numPr>
          <w:ilvl w:val="1"/>
          <w:numId w:val="3"/>
        </w:numPr>
      </w:pPr>
      <w:r>
        <w:t>Cadastro de equipes e usuários;</w:t>
      </w:r>
    </w:p>
    <w:p w14:paraId="68E5800D" w14:textId="77777777" w:rsidR="00075C96" w:rsidRDefault="00075C96" w:rsidP="00075C96">
      <w:pPr>
        <w:pStyle w:val="ListBullet"/>
        <w:numPr>
          <w:ilvl w:val="1"/>
          <w:numId w:val="3"/>
        </w:numPr>
      </w:pPr>
      <w:r>
        <w:t>Cadastro de projetos;</w:t>
      </w:r>
    </w:p>
    <w:p w14:paraId="476E528E" w14:textId="77777777" w:rsidR="00075C96" w:rsidRDefault="00075C96" w:rsidP="00075C96">
      <w:pPr>
        <w:pStyle w:val="ListBullet"/>
        <w:numPr>
          <w:ilvl w:val="1"/>
          <w:numId w:val="3"/>
        </w:numPr>
      </w:pPr>
      <w:r>
        <w:t>Cadastro de tarefas, com:</w:t>
      </w:r>
    </w:p>
    <w:p w14:paraId="6E61F7A3" w14:textId="77777777" w:rsidR="00075C96" w:rsidRDefault="00075C96" w:rsidP="00075C96">
      <w:pPr>
        <w:pStyle w:val="ListBullet"/>
        <w:numPr>
          <w:ilvl w:val="2"/>
          <w:numId w:val="3"/>
        </w:numPr>
      </w:pPr>
      <w:r>
        <w:t>Título da tarefa;</w:t>
      </w:r>
    </w:p>
    <w:p w14:paraId="3F661131" w14:textId="77777777" w:rsidR="00075C96" w:rsidRDefault="00075C96" w:rsidP="00075C96">
      <w:pPr>
        <w:pStyle w:val="ListBullet"/>
        <w:numPr>
          <w:ilvl w:val="2"/>
          <w:numId w:val="3"/>
        </w:numPr>
      </w:pPr>
      <w:r>
        <w:t>Projeto relacionado;</w:t>
      </w:r>
    </w:p>
    <w:p w14:paraId="49AE4AB5" w14:textId="77777777" w:rsidR="00075C96" w:rsidRDefault="00075C96" w:rsidP="00075C96">
      <w:pPr>
        <w:pStyle w:val="ListBullet"/>
        <w:numPr>
          <w:ilvl w:val="2"/>
          <w:numId w:val="3"/>
        </w:numPr>
      </w:pPr>
      <w:r>
        <w:t>Criador da tarefa;</w:t>
      </w:r>
    </w:p>
    <w:p w14:paraId="3E74EDA7" w14:textId="77777777" w:rsidR="00075C96" w:rsidRDefault="00075C96" w:rsidP="00075C96">
      <w:pPr>
        <w:pStyle w:val="ListBullet"/>
        <w:numPr>
          <w:ilvl w:val="2"/>
          <w:numId w:val="3"/>
        </w:numPr>
      </w:pPr>
      <w:r>
        <w:t>Pessoa ou equipe demandada na tarefa;</w:t>
      </w:r>
    </w:p>
    <w:p w14:paraId="26CDE8BA" w14:textId="77777777" w:rsidR="00075C96" w:rsidRDefault="00075C96" w:rsidP="00075C96">
      <w:pPr>
        <w:pStyle w:val="ListBullet"/>
        <w:numPr>
          <w:ilvl w:val="2"/>
          <w:numId w:val="3"/>
        </w:numPr>
      </w:pPr>
      <w:r>
        <w:t>Prazo para conclusão;</w:t>
      </w:r>
    </w:p>
    <w:p w14:paraId="4465DEDE" w14:textId="77777777" w:rsidR="00075C96" w:rsidRDefault="00075C96" w:rsidP="00075C96">
      <w:pPr>
        <w:pStyle w:val="ListBullet"/>
        <w:numPr>
          <w:ilvl w:val="2"/>
          <w:numId w:val="3"/>
        </w:numPr>
      </w:pPr>
      <w:r>
        <w:t>Arquivos relativos à tarefa.</w:t>
      </w:r>
    </w:p>
    <w:p w14:paraId="1323C670" w14:textId="77777777" w:rsidR="00075C96" w:rsidRDefault="00075C96" w:rsidP="00075C96">
      <w:pPr>
        <w:pStyle w:val="ListBullet"/>
        <w:numPr>
          <w:ilvl w:val="1"/>
          <w:numId w:val="3"/>
        </w:numPr>
      </w:pPr>
      <w:r>
        <w:t>Registro do andamento de tarefas, com:</w:t>
      </w:r>
    </w:p>
    <w:p w14:paraId="5E807DB8" w14:textId="77777777" w:rsidR="00075C96" w:rsidRDefault="00765E89" w:rsidP="00075C96">
      <w:pPr>
        <w:pStyle w:val="ListBullet"/>
        <w:numPr>
          <w:ilvl w:val="2"/>
          <w:numId w:val="3"/>
        </w:numPr>
      </w:pPr>
      <w:r>
        <w:t>Status</w:t>
      </w:r>
      <w:r w:rsidR="00075C96">
        <w:t xml:space="preserve"> da tarefa;</w:t>
      </w:r>
    </w:p>
    <w:p w14:paraId="0263DD2E" w14:textId="77777777" w:rsidR="00765E89" w:rsidRDefault="00765E89" w:rsidP="00075C96">
      <w:pPr>
        <w:pStyle w:val="ListBullet"/>
        <w:numPr>
          <w:ilvl w:val="2"/>
          <w:numId w:val="3"/>
        </w:numPr>
      </w:pPr>
      <w:r>
        <w:t>Observações;</w:t>
      </w:r>
    </w:p>
    <w:p w14:paraId="4C28DF50" w14:textId="77777777" w:rsidR="00075C96" w:rsidRDefault="00075C96" w:rsidP="00075C96">
      <w:pPr>
        <w:pStyle w:val="ListBullet"/>
        <w:numPr>
          <w:ilvl w:val="2"/>
          <w:numId w:val="3"/>
        </w:numPr>
      </w:pPr>
      <w:r>
        <w:t>Percentual concluído;</w:t>
      </w:r>
    </w:p>
    <w:p w14:paraId="570BE358" w14:textId="77777777" w:rsidR="00075C96" w:rsidRDefault="00075C96" w:rsidP="00075C96">
      <w:pPr>
        <w:pStyle w:val="ListBullet"/>
        <w:numPr>
          <w:ilvl w:val="2"/>
          <w:numId w:val="3"/>
        </w:numPr>
      </w:pPr>
      <w:r>
        <w:t>Arquivos relativos à tarefa</w:t>
      </w:r>
      <w:r w:rsidR="00765E89">
        <w:t>.</w:t>
      </w:r>
    </w:p>
    <w:p w14:paraId="7E1D8B4B" w14:textId="77777777" w:rsidR="00075C96" w:rsidRDefault="00075C96" w:rsidP="00765E89">
      <w:pPr>
        <w:pStyle w:val="ListBullet"/>
        <w:numPr>
          <w:ilvl w:val="1"/>
          <w:numId w:val="3"/>
        </w:numPr>
      </w:pPr>
      <w:r>
        <w:t>Remeter a tarefa a outro usuário</w:t>
      </w:r>
      <w:r>
        <w:t>.</w:t>
      </w:r>
    </w:p>
    <w:p w14:paraId="4E75C4C4" w14:textId="77777777" w:rsidR="00765E89" w:rsidRDefault="00765E89" w:rsidP="00765E89">
      <w:pPr>
        <w:pStyle w:val="ListBullet"/>
        <w:numPr>
          <w:ilvl w:val="0"/>
          <w:numId w:val="0"/>
        </w:numPr>
        <w:ind w:left="432" w:hanging="432"/>
      </w:pPr>
    </w:p>
    <w:p w14:paraId="170A6B3F" w14:textId="77777777" w:rsidR="00765E89" w:rsidRDefault="00765E89" w:rsidP="00765E89">
      <w:pPr>
        <w:pStyle w:val="ListBullet"/>
        <w:numPr>
          <w:ilvl w:val="0"/>
          <w:numId w:val="0"/>
        </w:numPr>
        <w:ind w:left="432" w:hanging="432"/>
      </w:pPr>
    </w:p>
    <w:p w14:paraId="05C113C7" w14:textId="77777777" w:rsidR="00765E89" w:rsidRDefault="00765E89" w:rsidP="00765E89">
      <w:pPr>
        <w:pStyle w:val="ListBullet"/>
        <w:numPr>
          <w:ilvl w:val="0"/>
          <w:numId w:val="0"/>
        </w:numPr>
        <w:ind w:left="432" w:hanging="432"/>
      </w:pPr>
    </w:p>
    <w:p w14:paraId="5B205C22" w14:textId="77777777" w:rsidR="00075C96" w:rsidRDefault="00075C96" w:rsidP="00075C96">
      <w:pPr>
        <w:pStyle w:val="ListBullet"/>
        <w:numPr>
          <w:ilvl w:val="0"/>
          <w:numId w:val="0"/>
        </w:numPr>
        <w:ind w:left="1800"/>
      </w:pPr>
    </w:p>
    <w:p w14:paraId="037B6FF4" w14:textId="77777777" w:rsidR="00075C96" w:rsidRDefault="00075C96" w:rsidP="00075C96">
      <w:pPr>
        <w:pStyle w:val="ListBullet"/>
        <w:numPr>
          <w:ilvl w:val="0"/>
          <w:numId w:val="0"/>
        </w:numPr>
        <w:ind w:left="432" w:hanging="432"/>
      </w:pPr>
      <w:r>
        <w:lastRenderedPageBreak/>
        <w:t>Ideia 2</w:t>
      </w:r>
    </w:p>
    <w:p w14:paraId="318290D3" w14:textId="77777777" w:rsidR="00075C96" w:rsidRDefault="00075C96" w:rsidP="00075C96">
      <w:pPr>
        <w:pStyle w:val="ListBullet"/>
        <w:numPr>
          <w:ilvl w:val="0"/>
          <w:numId w:val="0"/>
        </w:numPr>
        <w:ind w:left="432" w:hanging="432"/>
      </w:pPr>
      <w:r>
        <w:t>Tema: Sistemas de gerenciamento</w:t>
      </w:r>
      <w:r>
        <w:t>.</w:t>
      </w:r>
    </w:p>
    <w:p w14:paraId="78FAB66E" w14:textId="77777777" w:rsidR="00075C96" w:rsidRDefault="00075C96" w:rsidP="00075C96">
      <w:pPr>
        <w:pStyle w:val="ListBullet"/>
        <w:numPr>
          <w:ilvl w:val="0"/>
          <w:numId w:val="0"/>
        </w:numPr>
        <w:ind w:left="432" w:hanging="432"/>
      </w:pPr>
      <w:r>
        <w:t xml:space="preserve">Título Provisório: Desenvolvimento de um gerenciador de </w:t>
      </w:r>
      <w:r>
        <w:t>manutenção automotiva para</w:t>
      </w:r>
      <w:r>
        <w:t xml:space="preserve"> pequenas</w:t>
      </w:r>
      <w:r>
        <w:t xml:space="preserve"> frotas</w:t>
      </w:r>
      <w:r>
        <w:t xml:space="preserve"> com JAVA.</w:t>
      </w:r>
    </w:p>
    <w:p w14:paraId="45359A9D" w14:textId="77777777" w:rsidR="005F2A46" w:rsidRDefault="00075C96" w:rsidP="00765E89">
      <w:pPr>
        <w:pStyle w:val="ListBullet"/>
        <w:numPr>
          <w:ilvl w:val="0"/>
          <w:numId w:val="0"/>
        </w:numPr>
        <w:ind w:left="432" w:hanging="432"/>
      </w:pPr>
      <w:r>
        <w:t>Objetivo: desenvolver um gerenciador de manutenção automotiva para pequenas frotas, que permita:</w:t>
      </w:r>
    </w:p>
    <w:p w14:paraId="34794E3B" w14:textId="77777777" w:rsidR="00075C96" w:rsidRDefault="00075C96" w:rsidP="00075C96">
      <w:pPr>
        <w:pStyle w:val="ListBullet"/>
        <w:numPr>
          <w:ilvl w:val="1"/>
          <w:numId w:val="3"/>
        </w:numPr>
      </w:pPr>
      <w:r>
        <w:t>Cadastro de veículos, com:</w:t>
      </w:r>
    </w:p>
    <w:p w14:paraId="2CBAF511" w14:textId="77777777" w:rsidR="00765E89" w:rsidRDefault="00765E89" w:rsidP="00075C96">
      <w:pPr>
        <w:pStyle w:val="ListBullet"/>
        <w:numPr>
          <w:ilvl w:val="2"/>
          <w:numId w:val="3"/>
        </w:numPr>
      </w:pPr>
      <w:r>
        <w:t>Fabricante;</w:t>
      </w:r>
    </w:p>
    <w:p w14:paraId="1B585988" w14:textId="77777777" w:rsidR="00075C96" w:rsidRDefault="00075C96" w:rsidP="00075C96">
      <w:pPr>
        <w:pStyle w:val="ListBullet"/>
        <w:numPr>
          <w:ilvl w:val="2"/>
          <w:numId w:val="3"/>
        </w:numPr>
      </w:pPr>
      <w:r>
        <w:t>Modelo</w:t>
      </w:r>
      <w:r w:rsidR="00765E89">
        <w:t>;</w:t>
      </w:r>
    </w:p>
    <w:p w14:paraId="276F6D68" w14:textId="77777777" w:rsidR="00075C96" w:rsidRDefault="00075C96" w:rsidP="00075C96">
      <w:pPr>
        <w:pStyle w:val="ListBullet"/>
        <w:numPr>
          <w:ilvl w:val="2"/>
          <w:numId w:val="3"/>
        </w:numPr>
      </w:pPr>
      <w:r>
        <w:t>Ano</w:t>
      </w:r>
      <w:r w:rsidR="00765E89">
        <w:t>;</w:t>
      </w:r>
    </w:p>
    <w:p w14:paraId="78C4EEB1" w14:textId="77777777" w:rsidR="00075C96" w:rsidRDefault="00075C96" w:rsidP="00075C96">
      <w:pPr>
        <w:pStyle w:val="ListBullet"/>
        <w:numPr>
          <w:ilvl w:val="2"/>
          <w:numId w:val="3"/>
        </w:numPr>
      </w:pPr>
      <w:r>
        <w:t>Quilometragem</w:t>
      </w:r>
      <w:r w:rsidR="00765E89">
        <w:t>;</w:t>
      </w:r>
    </w:p>
    <w:p w14:paraId="3605FA2E" w14:textId="77777777" w:rsidR="00075C96" w:rsidRDefault="00075C96" w:rsidP="00075C96">
      <w:pPr>
        <w:pStyle w:val="ListBullet"/>
        <w:numPr>
          <w:ilvl w:val="2"/>
          <w:numId w:val="3"/>
        </w:numPr>
      </w:pPr>
      <w:r>
        <w:t>Placa, etc.</w:t>
      </w:r>
    </w:p>
    <w:p w14:paraId="1E5B968C" w14:textId="77777777" w:rsidR="00075C96" w:rsidRDefault="00075C96" w:rsidP="00075C96">
      <w:pPr>
        <w:pStyle w:val="ListBullet"/>
        <w:numPr>
          <w:ilvl w:val="1"/>
          <w:numId w:val="3"/>
        </w:numPr>
      </w:pPr>
      <w:r>
        <w:t>Cadastro de peças, com:</w:t>
      </w:r>
    </w:p>
    <w:p w14:paraId="3AAB388D" w14:textId="77777777" w:rsidR="00075C96" w:rsidRDefault="00075C96" w:rsidP="00075C96">
      <w:pPr>
        <w:pStyle w:val="ListBullet"/>
        <w:numPr>
          <w:ilvl w:val="2"/>
          <w:numId w:val="3"/>
        </w:numPr>
      </w:pPr>
      <w:r>
        <w:t>Veículo associado;</w:t>
      </w:r>
    </w:p>
    <w:p w14:paraId="55A53BD5" w14:textId="77777777" w:rsidR="00075C96" w:rsidRDefault="00075C96" w:rsidP="00075C96">
      <w:pPr>
        <w:pStyle w:val="ListBullet"/>
        <w:numPr>
          <w:ilvl w:val="2"/>
          <w:numId w:val="3"/>
        </w:numPr>
      </w:pPr>
      <w:r>
        <w:t>Tipo de peça</w:t>
      </w:r>
      <w:r w:rsidR="00765E89">
        <w:t>;</w:t>
      </w:r>
    </w:p>
    <w:p w14:paraId="3EF54693" w14:textId="77777777" w:rsidR="00075C96" w:rsidRDefault="00075C96" w:rsidP="00075C96">
      <w:pPr>
        <w:pStyle w:val="ListBullet"/>
        <w:numPr>
          <w:ilvl w:val="2"/>
          <w:numId w:val="3"/>
        </w:numPr>
      </w:pPr>
      <w:r>
        <w:t>Modelo de peça</w:t>
      </w:r>
      <w:r w:rsidR="00765E89">
        <w:t>;</w:t>
      </w:r>
    </w:p>
    <w:p w14:paraId="62A15A54" w14:textId="77777777" w:rsidR="00075C96" w:rsidRDefault="00075C96" w:rsidP="00075C96">
      <w:pPr>
        <w:pStyle w:val="ListBullet"/>
        <w:numPr>
          <w:ilvl w:val="2"/>
          <w:numId w:val="3"/>
        </w:numPr>
      </w:pPr>
      <w:r>
        <w:t>Fabricante;</w:t>
      </w:r>
    </w:p>
    <w:p w14:paraId="63133C0E" w14:textId="77777777" w:rsidR="00075C96" w:rsidRDefault="00075C96" w:rsidP="00075C96">
      <w:pPr>
        <w:pStyle w:val="ListBullet"/>
        <w:numPr>
          <w:ilvl w:val="2"/>
          <w:numId w:val="3"/>
        </w:numPr>
      </w:pPr>
      <w:r>
        <w:t>Tempo de verificação, etc.</w:t>
      </w:r>
      <w:bookmarkStart w:id="0" w:name="_GoBack"/>
      <w:bookmarkEnd w:id="0"/>
    </w:p>
    <w:p w14:paraId="73F3C25E" w14:textId="77777777" w:rsidR="00075C96" w:rsidRDefault="00075C96" w:rsidP="00075C96">
      <w:pPr>
        <w:pStyle w:val="ListBullet"/>
        <w:numPr>
          <w:ilvl w:val="1"/>
          <w:numId w:val="3"/>
        </w:numPr>
      </w:pPr>
      <w:r>
        <w:t>Registro da quilometragem atual do veículo, que sugira a verificação ou troca de determinada peça de acordo com o tempo de verificação cadastrado no sistema;</w:t>
      </w:r>
    </w:p>
    <w:p w14:paraId="697495D1" w14:textId="77777777" w:rsidR="005F2A46" w:rsidRDefault="00075C96" w:rsidP="00075C96">
      <w:pPr>
        <w:pStyle w:val="ListBullet"/>
        <w:numPr>
          <w:ilvl w:val="1"/>
          <w:numId w:val="3"/>
        </w:numPr>
      </w:pPr>
      <w:r>
        <w:t>Registro de manutenção ou troca de peça (independente da quilometragem do veículo).</w:t>
      </w:r>
    </w:p>
    <w:sectPr w:rsidR="005F2A46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00BE38" w14:textId="77777777" w:rsidR="00F85D93" w:rsidRDefault="00F85D93">
      <w:r>
        <w:rPr>
          <w:lang w:bidi="pt-BR"/>
        </w:rPr>
        <w:separator/>
      </w:r>
    </w:p>
    <w:p w14:paraId="5F8E392B" w14:textId="77777777" w:rsidR="00F85D93" w:rsidRDefault="00F85D93"/>
  </w:endnote>
  <w:endnote w:type="continuationSeparator" w:id="0">
    <w:p w14:paraId="5C80FAD9" w14:textId="77777777" w:rsidR="00F85D93" w:rsidRDefault="00F85D93">
      <w:r>
        <w:rPr>
          <w:lang w:bidi="pt-BR"/>
        </w:rPr>
        <w:continuationSeparator/>
      </w:r>
    </w:p>
    <w:p w14:paraId="5B243ADC" w14:textId="77777777" w:rsidR="00F85D93" w:rsidRDefault="00F85D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EBE308" w14:textId="77777777" w:rsidR="005F2A46" w:rsidRDefault="00B304F8">
        <w:pPr>
          <w:pStyle w:val="Footer"/>
        </w:pPr>
        <w:r>
          <w:rPr>
            <w:lang w:bidi="pt-BR"/>
          </w:rPr>
          <w:fldChar w:fldCharType="begin"/>
        </w:r>
        <w:r>
          <w:rPr>
            <w:lang w:bidi="pt-BR"/>
          </w:rPr>
          <w:instrText xml:space="preserve"> PAGE   \* MERGEFORMAT </w:instrText>
        </w:r>
        <w:r>
          <w:rPr>
            <w:lang w:bidi="pt-BR"/>
          </w:rPr>
          <w:fldChar w:fldCharType="separate"/>
        </w:r>
        <w:r w:rsidR="00765E89">
          <w:rPr>
            <w:noProof/>
            <w:lang w:bidi="pt-BR"/>
          </w:rPr>
          <w:t>2</w:t>
        </w:r>
        <w:r>
          <w:rPr>
            <w:noProof/>
            <w:lang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F16413" w14:textId="77777777" w:rsidR="00F85D93" w:rsidRDefault="00F85D93">
      <w:r>
        <w:rPr>
          <w:lang w:bidi="pt-BR"/>
        </w:rPr>
        <w:separator/>
      </w:r>
    </w:p>
    <w:p w14:paraId="6698FB46" w14:textId="77777777" w:rsidR="00F85D93" w:rsidRDefault="00F85D93"/>
  </w:footnote>
  <w:footnote w:type="continuationSeparator" w:id="0">
    <w:p w14:paraId="33A1D4C8" w14:textId="77777777" w:rsidR="00F85D93" w:rsidRDefault="00F85D93">
      <w:r>
        <w:rPr>
          <w:lang w:bidi="pt-BR"/>
        </w:rPr>
        <w:continuationSeparator/>
      </w:r>
    </w:p>
    <w:p w14:paraId="626CDE49" w14:textId="77777777" w:rsidR="00F85D93" w:rsidRDefault="00F85D93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C96"/>
    <w:rsid w:val="00075C96"/>
    <w:rsid w:val="005F2A46"/>
    <w:rsid w:val="00765E89"/>
    <w:rsid w:val="00B304F8"/>
    <w:rsid w:val="00F8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44C3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pt-PT" w:eastAsia="ja-JP" w:bidi="pt-PT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4F8"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sdorneles/Library/Containers/com.microsoft.Word/Data/Library/Caches/TM10002086/Fazer%20anotac&#807;o&#771;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EE9"/>
    <w:rsid w:val="00F2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1C643C51E14541BFC3082ED2C47D44">
    <w:name w:val="201C643C51E14541BFC3082ED2C47D44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CCCA8C58CE732045BF796C1A2CAD4BB2">
    <w:name w:val="CCCA8C58CE732045BF796C1A2CAD4B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Fazer anotações.dotx</Template>
  <TotalTime>18</TotalTime>
  <Pages>2</Pages>
  <Words>199</Words>
  <Characters>1140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Santrovitsch Dorneles</dc:creator>
  <cp:keywords/>
  <dc:description/>
  <cp:lastModifiedBy>Sergio Santrovitsch Dorneles</cp:lastModifiedBy>
  <cp:revision>1</cp:revision>
  <dcterms:created xsi:type="dcterms:W3CDTF">2016-03-17T19:15:00Z</dcterms:created>
  <dcterms:modified xsi:type="dcterms:W3CDTF">2016-03-17T19:38:00Z</dcterms:modified>
</cp:coreProperties>
</file>